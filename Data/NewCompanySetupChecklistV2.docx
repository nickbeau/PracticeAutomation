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34"/>
        <w:gridCol w:w="1926"/>
      </w:tblGrid>
      <w:tr w:rsidR="0043454D" w14:paraId="3CE0EF0C" w14:textId="77777777" w:rsidTr="0043454D">
        <w:bookmarkStart w:id="0" w:name="_GoBack" w:displacedByCustomXml="next"/>
        <w:bookmarkEnd w:id="0" w:displacedByCustomXml="next"/>
        <w:sdt>
          <w:sdtPr>
            <w:alias w:val="Company"/>
            <w:tag w:val="Company"/>
            <w:id w:val="79757711"/>
            <w:placeholder>
              <w:docPart w:val="10D887FB5BC849ABB37D7F5220FE6BB2"/>
            </w:placeholder>
            <w:temporary/>
            <w:showingPlcHdr/>
          </w:sdtPr>
          <w:sdtEndPr/>
          <w:sdtContent>
            <w:tc>
              <w:tcPr>
                <w:tcW w:w="7045" w:type="dxa"/>
              </w:tcPr>
              <w:p w14:paraId="2FB5A26F" w14:textId="77777777" w:rsidR="0043454D" w:rsidRDefault="00157CA0" w:rsidP="00157CA0">
                <w:pPr>
                  <w:pStyle w:val="CompanyName"/>
                </w:pPr>
                <w:r>
                  <w:t>[Company Name]</w:t>
                </w:r>
              </w:p>
            </w:tc>
          </w:sdtContent>
        </w:sdt>
        <w:tc>
          <w:tcPr>
            <w:tcW w:w="1825" w:type="dxa"/>
          </w:tcPr>
          <w:p w14:paraId="662537F7" w14:textId="77777777" w:rsidR="0043454D" w:rsidRDefault="0043454D" w:rsidP="0043454D">
            <w:pPr>
              <w:pStyle w:val="Logo"/>
            </w:pPr>
            <w:r w:rsidRPr="0043454D">
              <w:rPr>
                <w:noProof/>
              </w:rPr>
              <w:drawing>
                <wp:inline distT="0" distB="0" distL="0" distR="0" wp14:anchorId="1E9E17EE" wp14:editId="707B3631">
                  <wp:extent cx="341471" cy="28575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our logo he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471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3F83EA" w14:textId="77777777" w:rsidR="00407240" w:rsidRPr="0043454D" w:rsidRDefault="00CC59BB" w:rsidP="0043454D">
      <w:pPr>
        <w:pStyle w:val="Heading1"/>
      </w:pPr>
      <w:r w:rsidRPr="0043454D">
        <w:t>New</w:t>
      </w:r>
      <w:r w:rsidR="00172448" w:rsidRPr="0043454D">
        <w:t xml:space="preserve"> </w:t>
      </w:r>
      <w:r w:rsidR="003A1BC2" w:rsidRPr="0043454D">
        <w:t>Company Setup</w:t>
      </w:r>
      <w:r w:rsidR="00407240" w:rsidRPr="0043454D">
        <w:t xml:space="preserve"> Checklist</w:t>
      </w:r>
    </w:p>
    <w:tbl>
      <w:tblPr>
        <w:tblW w:w="5001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2130"/>
        <w:gridCol w:w="7222"/>
      </w:tblGrid>
      <w:tr w:rsidR="00F3153F" w14:paraId="65878348" w14:textId="77777777" w:rsidTr="00FA7A52">
        <w:trPr>
          <w:trHeight w:val="216"/>
        </w:trPr>
        <w:tc>
          <w:tcPr>
            <w:tcW w:w="5000" w:type="pct"/>
            <w:gridSpan w:val="2"/>
            <w:shd w:val="clear" w:color="auto" w:fill="DBE5F1" w:themeFill="accent1" w:themeFillTint="33"/>
            <w:vAlign w:val="bottom"/>
          </w:tcPr>
          <w:p w14:paraId="4BB478B5" w14:textId="77777777" w:rsidR="00F3153F" w:rsidRPr="00080433" w:rsidRDefault="00F3153F" w:rsidP="00080433">
            <w:pPr>
              <w:pStyle w:val="Heading2"/>
            </w:pPr>
            <w:r w:rsidRPr="00080433">
              <w:t>COMPANY INFORMATION</w:t>
            </w:r>
          </w:p>
        </w:tc>
      </w:tr>
      <w:tr w:rsidR="00F3153F" w14:paraId="65E9FCD7" w14:textId="77777777" w:rsidTr="00FA7A52">
        <w:trPr>
          <w:trHeight w:val="360"/>
        </w:trPr>
        <w:tc>
          <w:tcPr>
            <w:tcW w:w="1139" w:type="pct"/>
            <w:vAlign w:val="center"/>
          </w:tcPr>
          <w:p w14:paraId="1AC43E98" w14:textId="77777777" w:rsidR="00F3153F" w:rsidRPr="00D36A80" w:rsidRDefault="00F3153F" w:rsidP="00F3153F">
            <w:pPr>
              <w:rPr>
                <w:sz w:val="20"/>
                <w:szCs w:val="20"/>
              </w:rPr>
            </w:pPr>
            <w:r w:rsidRPr="00D36A80">
              <w:t xml:space="preserve">Company name: </w:t>
            </w:r>
          </w:p>
        </w:tc>
        <w:tc>
          <w:tcPr>
            <w:tcW w:w="3861" w:type="pct"/>
            <w:vAlign w:val="center"/>
          </w:tcPr>
          <w:p w14:paraId="75A21419" w14:textId="77777777" w:rsidR="00F3153F" w:rsidRPr="00D36A80" w:rsidRDefault="00F3153F" w:rsidP="00F3153F"/>
        </w:tc>
      </w:tr>
      <w:tr w:rsidR="00F3153F" w:rsidRPr="006C1BD5" w14:paraId="1A1ECC7B" w14:textId="77777777" w:rsidTr="00FA7A52">
        <w:trPr>
          <w:trHeight w:val="576"/>
        </w:trPr>
        <w:tc>
          <w:tcPr>
            <w:tcW w:w="1139" w:type="pct"/>
            <w:vAlign w:val="center"/>
          </w:tcPr>
          <w:p w14:paraId="5C95A463" w14:textId="77777777" w:rsidR="00F3153F" w:rsidRDefault="00F3153F" w:rsidP="00F3153F">
            <w:r>
              <w:t xml:space="preserve">Address: </w:t>
            </w:r>
          </w:p>
        </w:tc>
        <w:tc>
          <w:tcPr>
            <w:tcW w:w="3861" w:type="pct"/>
            <w:vAlign w:val="center"/>
          </w:tcPr>
          <w:p w14:paraId="73D05376" w14:textId="77777777" w:rsidR="00F3153F" w:rsidRDefault="00F3153F" w:rsidP="00F3153F"/>
        </w:tc>
      </w:tr>
      <w:tr w:rsidR="00F3153F" w14:paraId="00F9C9E4" w14:textId="77777777" w:rsidTr="00FA7A52">
        <w:trPr>
          <w:trHeight w:val="360"/>
        </w:trPr>
        <w:tc>
          <w:tcPr>
            <w:tcW w:w="1139" w:type="pct"/>
            <w:vAlign w:val="center"/>
          </w:tcPr>
          <w:p w14:paraId="2A9752D7" w14:textId="77777777" w:rsidR="00F3153F" w:rsidRPr="00EE40E1" w:rsidRDefault="00F3153F" w:rsidP="00F3153F">
            <w:r w:rsidRPr="00EE40E1">
              <w:t>Telephone number:</w:t>
            </w:r>
            <w:r>
              <w:t xml:space="preserve"> </w:t>
            </w:r>
          </w:p>
        </w:tc>
        <w:tc>
          <w:tcPr>
            <w:tcW w:w="3861" w:type="pct"/>
            <w:vAlign w:val="center"/>
          </w:tcPr>
          <w:p w14:paraId="0A51D8E0" w14:textId="77777777" w:rsidR="00F3153F" w:rsidRPr="00EE40E1" w:rsidRDefault="00F3153F" w:rsidP="00F3153F"/>
        </w:tc>
      </w:tr>
      <w:tr w:rsidR="00F3153F" w14:paraId="1424CAA5" w14:textId="77777777" w:rsidTr="00FA7A52">
        <w:trPr>
          <w:trHeight w:val="360"/>
        </w:trPr>
        <w:tc>
          <w:tcPr>
            <w:tcW w:w="1139" w:type="pct"/>
            <w:vAlign w:val="center"/>
          </w:tcPr>
          <w:p w14:paraId="09C2F25E" w14:textId="77777777" w:rsidR="00F3153F" w:rsidRPr="00EE40E1" w:rsidRDefault="00F3153F" w:rsidP="00F3153F">
            <w:r w:rsidRPr="00EE40E1">
              <w:t>Fax number:</w:t>
            </w:r>
            <w:r>
              <w:t xml:space="preserve"> </w:t>
            </w:r>
          </w:p>
        </w:tc>
        <w:tc>
          <w:tcPr>
            <w:tcW w:w="3861" w:type="pct"/>
            <w:vAlign w:val="center"/>
          </w:tcPr>
          <w:p w14:paraId="16D8BF04" w14:textId="77777777" w:rsidR="00F3153F" w:rsidRPr="00EE40E1" w:rsidRDefault="00F3153F" w:rsidP="00F3153F"/>
        </w:tc>
      </w:tr>
      <w:tr w:rsidR="00F3153F" w14:paraId="65464B7F" w14:textId="77777777" w:rsidTr="00FA7A52">
        <w:trPr>
          <w:trHeight w:val="360"/>
        </w:trPr>
        <w:tc>
          <w:tcPr>
            <w:tcW w:w="1139" w:type="pct"/>
            <w:vAlign w:val="center"/>
          </w:tcPr>
          <w:p w14:paraId="627ED107" w14:textId="77777777" w:rsidR="00F3153F" w:rsidRDefault="00F3153F" w:rsidP="00F3153F">
            <w:r>
              <w:t>Date business started</w:t>
            </w:r>
            <w:r w:rsidRPr="001901D4">
              <w:t>:</w:t>
            </w:r>
            <w:r>
              <w:t xml:space="preserve"> </w:t>
            </w:r>
          </w:p>
        </w:tc>
        <w:tc>
          <w:tcPr>
            <w:tcW w:w="3861" w:type="pct"/>
            <w:vAlign w:val="center"/>
          </w:tcPr>
          <w:p w14:paraId="3625DAC3" w14:textId="77777777" w:rsidR="00F3153F" w:rsidRDefault="00F3153F" w:rsidP="00F3153F"/>
        </w:tc>
      </w:tr>
      <w:tr w:rsidR="00F3153F" w14:paraId="25BF0574" w14:textId="77777777" w:rsidTr="00FA7A52">
        <w:trPr>
          <w:trHeight w:val="360"/>
        </w:trPr>
        <w:tc>
          <w:tcPr>
            <w:tcW w:w="1139" w:type="pct"/>
            <w:vAlign w:val="center"/>
          </w:tcPr>
          <w:p w14:paraId="54CB2D1D" w14:textId="77777777" w:rsidR="00F3153F" w:rsidRDefault="00F3153F" w:rsidP="00F3153F">
            <w:r>
              <w:t xml:space="preserve">Number of owners: </w:t>
            </w:r>
          </w:p>
        </w:tc>
        <w:tc>
          <w:tcPr>
            <w:tcW w:w="3861" w:type="pct"/>
            <w:vAlign w:val="center"/>
          </w:tcPr>
          <w:p w14:paraId="118E938B" w14:textId="77777777" w:rsidR="00F3153F" w:rsidRDefault="00F3153F" w:rsidP="00F3153F"/>
        </w:tc>
      </w:tr>
    </w:tbl>
    <w:p w14:paraId="2C40F155" w14:textId="77777777" w:rsidR="0043454D" w:rsidRDefault="0043454D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65"/>
        <w:gridCol w:w="5184"/>
        <w:gridCol w:w="3601"/>
      </w:tblGrid>
      <w:tr w:rsidR="007C42A8" w14:paraId="3E436B4B" w14:textId="77777777" w:rsidTr="00FA7A52">
        <w:tc>
          <w:tcPr>
            <w:tcW w:w="9418" w:type="dxa"/>
            <w:gridSpan w:val="3"/>
            <w:shd w:val="clear" w:color="auto" w:fill="DBE5F1" w:themeFill="accent1" w:themeFillTint="33"/>
            <w:tcMar>
              <w:top w:w="0" w:type="nil"/>
              <w:left w:w="0" w:type="nil"/>
              <w:bottom w:w="0" w:type="nil"/>
              <w:right w:w="0" w:type="nil"/>
            </w:tcMar>
          </w:tcPr>
          <w:p w14:paraId="52771A93" w14:textId="77777777" w:rsidR="007C42A8" w:rsidRDefault="007C42A8" w:rsidP="00080433">
            <w:pPr>
              <w:pStyle w:val="Heading2"/>
            </w:pPr>
            <w:r>
              <w:t>CHECKLIST</w:t>
            </w:r>
          </w:p>
        </w:tc>
      </w:tr>
      <w:tr w:rsidR="007C42A8" w14:paraId="0D2F7260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3B77F9AF" w14:textId="77777777" w:rsidR="007C42A8" w:rsidRDefault="00F3153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instrText xml:space="preserve"> FORMCHECKBOX </w:instrText>
            </w:r>
            <w:r w:rsidR="00696C22">
              <w:fldChar w:fldCharType="separate"/>
            </w:r>
            <w:r>
              <w:fldChar w:fldCharType="end"/>
            </w:r>
            <w:bookmarkEnd w:id="1"/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04B27576" w14:textId="77777777" w:rsidR="007C42A8" w:rsidRDefault="007C42A8" w:rsidP="007C42A8">
            <w:r w:rsidRPr="00DA21A2">
              <w:t xml:space="preserve">Choose </w:t>
            </w:r>
            <w:r>
              <w:t>type of b</w:t>
            </w:r>
            <w:r w:rsidRPr="00DA21A2">
              <w:t>usiness entity</w:t>
            </w:r>
            <w:r>
              <w:t>.</w:t>
            </w:r>
          </w:p>
          <w:p w14:paraId="4D50DCE6" w14:textId="77777777" w:rsidR="007C42A8" w:rsidRDefault="007C42A8" w:rsidP="00157CA0">
            <w:r w:rsidRPr="00DA21A2">
              <w:t>Business entity type:</w:t>
            </w:r>
            <w:r w:rsidRPr="00C16870">
              <w:t xml:space="preserve"> </w:t>
            </w:r>
            <w:sdt>
              <w:sdtPr>
                <w:alias w:val="Type"/>
                <w:tag w:val="Type"/>
                <w:id w:val="79757739"/>
                <w:placeholder>
                  <w:docPart w:val="0529B835B7754F3C9B72B4C5CCF14896"/>
                </w:placeholder>
                <w:temporary/>
                <w:showingPlcHdr/>
              </w:sdtPr>
              <w:sdtEndPr/>
              <w:sdtContent>
                <w:r w:rsidR="00157CA0" w:rsidRPr="00FA7A52">
                  <w:rPr>
                    <w:rStyle w:val="PlaceholderText"/>
                  </w:rPr>
                  <w:t>[Sole Proprietorship/LLC/Corporation]</w:t>
                </w:r>
              </w:sdtContent>
            </w:sdt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323743C4" w14:textId="77777777" w:rsidR="007C42A8" w:rsidRDefault="007C42A8"/>
        </w:tc>
      </w:tr>
      <w:tr w:rsidR="007C42A8" w14:paraId="22BD4E21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0437AE1" w14:textId="77777777" w:rsidR="007C42A8" w:rsidRDefault="00F3153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96C22">
              <w:fldChar w:fldCharType="separate"/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67CDF7CE" w14:textId="77777777" w:rsidR="007C42A8" w:rsidRDefault="007C42A8" w:rsidP="007C42A8">
            <w:r>
              <w:t>Select end of f</w:t>
            </w:r>
            <w:r w:rsidRPr="00DA21A2">
              <w:t>iscal year.</w:t>
            </w:r>
          </w:p>
          <w:p w14:paraId="63A89398" w14:textId="77777777" w:rsidR="007C42A8" w:rsidRDefault="007C42A8" w:rsidP="00157CA0">
            <w:r>
              <w:t xml:space="preserve">Fiscal year-end: </w:t>
            </w:r>
            <w:sdt>
              <w:sdtPr>
                <w:alias w:val="Date"/>
                <w:tag w:val="Date"/>
                <w:id w:val="79757767"/>
                <w:placeholder>
                  <w:docPart w:val="3BA5640B50B54E7380F367562D08B65D"/>
                </w:placeholder>
                <w:temporary/>
                <w:showingPlcHdr/>
              </w:sdtPr>
              <w:sdtEndPr/>
              <w:sdtContent>
                <w:r w:rsidR="00157CA0" w:rsidRPr="00FA7A52">
                  <w:rPr>
                    <w:rStyle w:val="PlaceholderText"/>
                  </w:rPr>
                  <w:t>December 31</w:t>
                </w:r>
              </w:sdtContent>
            </w:sdt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5330E6D" w14:textId="77777777" w:rsidR="007C42A8" w:rsidRDefault="007C42A8"/>
        </w:tc>
      </w:tr>
      <w:tr w:rsidR="007C42A8" w14:paraId="0AABA5F1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36B1C5B" w14:textId="77777777" w:rsidR="007C42A8" w:rsidRDefault="00F3153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96C22">
              <w:fldChar w:fldCharType="separate"/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F2BBD21" w14:textId="77777777" w:rsidR="007C42A8" w:rsidRDefault="007C42A8" w:rsidP="007C42A8">
            <w:r>
              <w:t>Apply for IRS Employer Identification Number (EIN), if applicable.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C036E4F" w14:textId="77777777" w:rsidR="00FA7A52" w:rsidRDefault="007C42A8" w:rsidP="00157CA0">
            <w:r>
              <w:t xml:space="preserve">To obtain Form SS-4 to apply for an EIN, </w:t>
            </w:r>
            <w:r w:rsidR="00157CA0">
              <w:t>go to irs.gov</w:t>
            </w:r>
          </w:p>
        </w:tc>
      </w:tr>
      <w:tr w:rsidR="007C42A8" w14:paraId="37B4F05B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609CED6" w14:textId="77777777" w:rsidR="007C42A8" w:rsidRDefault="00F3153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96C22">
              <w:fldChar w:fldCharType="separate"/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150E219" w14:textId="77777777" w:rsidR="007C42A8" w:rsidRDefault="007C42A8">
            <w:r>
              <w:t>Register with state as a business</w:t>
            </w:r>
            <w:r w:rsidRPr="00F21213">
              <w:t>.</w:t>
            </w:r>
          </w:p>
        </w:tc>
        <w:sdt>
          <w:sdtPr>
            <w:alias w:val="Info"/>
            <w:tag w:val="Info"/>
            <w:id w:val="79757795"/>
            <w:placeholder>
              <w:docPart w:val="878698C029F34D708BD6EFC65486C30A"/>
            </w:placeholder>
            <w:temporary/>
            <w:showingPlcHdr/>
          </w:sdtPr>
          <w:sdtEndPr/>
          <w:sdtContent>
            <w:tc>
              <w:tcPr>
                <w:tcW w:w="3629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  <w:p w14:paraId="46FECAC0" w14:textId="77777777" w:rsidR="007C42A8" w:rsidRDefault="00157CA0" w:rsidP="00157CA0">
                <w:r w:rsidRPr="00FA7A52">
                  <w:rPr>
                    <w:rStyle w:val="PlaceholderText"/>
                  </w:rPr>
                  <w:t>[Licensing contact information]</w:t>
                </w:r>
              </w:p>
            </w:tc>
          </w:sdtContent>
        </w:sdt>
      </w:tr>
      <w:tr w:rsidR="007C42A8" w14:paraId="209CDD1C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3375AD46" w14:textId="77777777" w:rsidR="007C42A8" w:rsidRDefault="00F3153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96C22">
              <w:fldChar w:fldCharType="separate"/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4852494" w14:textId="77777777" w:rsidR="007C42A8" w:rsidRDefault="007C42A8">
            <w:r w:rsidRPr="00F21213">
              <w:t>Obtain county and city business license</w:t>
            </w:r>
            <w:r>
              <w:t>s</w:t>
            </w:r>
            <w:r w:rsidRPr="00F21213">
              <w:t>.</w:t>
            </w:r>
          </w:p>
        </w:tc>
        <w:sdt>
          <w:sdtPr>
            <w:alias w:val="Info"/>
            <w:tag w:val="Info"/>
            <w:id w:val="79757822"/>
            <w:placeholder>
              <w:docPart w:val="F25B7CBB66E14F3F81837F0849FBE67F"/>
            </w:placeholder>
            <w:temporary/>
            <w:showingPlcHdr/>
          </w:sdtPr>
          <w:sdtEndPr/>
          <w:sdtContent>
            <w:tc>
              <w:tcPr>
                <w:tcW w:w="3629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  <w:p w14:paraId="42D92CEA" w14:textId="77777777" w:rsidR="007C42A8" w:rsidRDefault="00157CA0">
                <w:r w:rsidRPr="00FA7A52">
                  <w:rPr>
                    <w:rStyle w:val="PlaceholderText"/>
                  </w:rPr>
                  <w:t>[Licensing contact information]</w:t>
                </w:r>
              </w:p>
            </w:tc>
          </w:sdtContent>
        </w:sdt>
      </w:tr>
      <w:tr w:rsidR="007C42A8" w14:paraId="04B50E11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3CDB3551" w14:textId="77777777" w:rsidR="007C42A8" w:rsidRDefault="00F3153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96C22">
              <w:fldChar w:fldCharType="separate"/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0993C78" w14:textId="77777777" w:rsidR="007C42A8" w:rsidRDefault="007C42A8" w:rsidP="007C42A8">
            <w:r>
              <w:t>If corporation, file letters of incorporation.</w:t>
            </w:r>
          </w:p>
          <w:p w14:paraId="51B18B7A" w14:textId="77777777" w:rsidR="007C42A8" w:rsidRDefault="007C42A8">
            <w:r>
              <w:t>If partnership, create and sign partnership agreement.</w:t>
            </w:r>
          </w:p>
        </w:tc>
        <w:sdt>
          <w:sdtPr>
            <w:alias w:val="Info"/>
            <w:tag w:val="Info"/>
            <w:id w:val="79757850"/>
            <w:placeholder>
              <w:docPart w:val="CD2FECD16E654F4786E2A885B53FEC42"/>
            </w:placeholder>
            <w:temporary/>
            <w:showingPlcHdr/>
          </w:sdtPr>
          <w:sdtEndPr/>
          <w:sdtContent>
            <w:tc>
              <w:tcPr>
                <w:tcW w:w="3629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  <w:p w14:paraId="2340B6E4" w14:textId="77777777" w:rsidR="007C42A8" w:rsidRDefault="00157CA0" w:rsidP="00157CA0">
                <w:r w:rsidRPr="00FA7A52">
                  <w:rPr>
                    <w:rStyle w:val="PlaceholderText"/>
                  </w:rPr>
                  <w:t>[Attorney contact information]</w:t>
                </w:r>
              </w:p>
            </w:tc>
          </w:sdtContent>
        </w:sdt>
      </w:tr>
      <w:tr w:rsidR="00FA7A52" w14:paraId="6D410ED4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30E94F5C" w14:textId="77777777" w:rsidR="00FA7A52" w:rsidRDefault="00FA7A52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96C22">
              <w:fldChar w:fldCharType="separate"/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01964435" w14:textId="77777777" w:rsidR="00FA7A52" w:rsidRDefault="00FA7A52" w:rsidP="007C42A8">
            <w:r>
              <w:t>Purchase insurance plan(s).</w:t>
            </w:r>
          </w:p>
        </w:tc>
        <w:sdt>
          <w:sdtPr>
            <w:alias w:val="Info"/>
            <w:tag w:val="Info"/>
            <w:id w:val="79758022"/>
            <w:placeholder>
              <w:docPart w:val="A409C1B249F94EDE895751C0AF9CAC01"/>
            </w:placeholder>
            <w:temporary/>
            <w:showingPlcHdr/>
          </w:sdtPr>
          <w:sdtEndPr/>
          <w:sdtContent>
            <w:tc>
              <w:tcPr>
                <w:tcW w:w="3629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  <w:p w14:paraId="7CC3592D" w14:textId="77777777" w:rsidR="00FA7A52" w:rsidRDefault="00FA7A52" w:rsidP="00FA7A52">
                <w:r w:rsidRPr="00FA7A52">
                  <w:rPr>
                    <w:rStyle w:val="PlaceholderText"/>
                  </w:rPr>
                  <w:t>[Insurance agency contact info]</w:t>
                </w:r>
              </w:p>
            </w:tc>
          </w:sdtContent>
        </w:sdt>
      </w:tr>
      <w:tr w:rsidR="00FA7A52" w14:paraId="3A0F888D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3E2CD94" w14:textId="77777777" w:rsidR="00FA7A52" w:rsidRDefault="00FA7A52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96C22">
              <w:fldChar w:fldCharType="separate"/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EF59CA0" w14:textId="77777777" w:rsidR="00FA7A52" w:rsidRDefault="00FA7A52" w:rsidP="007C42A8">
            <w:r>
              <w:t>Create company Web site. Web site address: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0F869BB1" w14:textId="77777777" w:rsidR="00FA7A52" w:rsidRDefault="00FA7A52" w:rsidP="00157CA0"/>
        </w:tc>
      </w:tr>
      <w:tr w:rsidR="00FA7A52" w14:paraId="57888F8E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00F66C5B" w14:textId="77777777" w:rsidR="00FA7A52" w:rsidRDefault="00FA7A52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96C22">
              <w:fldChar w:fldCharType="separate"/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08A79E74" w14:textId="77777777" w:rsidR="00FA7A52" w:rsidRDefault="00FA7A52" w:rsidP="007C42A8">
            <w:r>
              <w:t xml:space="preserve">Choose an accounting method: </w:t>
            </w:r>
            <w:sdt>
              <w:sdtPr>
                <w:alias w:val="Method"/>
                <w:tag w:val="Method"/>
                <w:id w:val="79757904"/>
                <w:placeholder>
                  <w:docPart w:val="5193ACB7BCBD4681AD902E3C66F48F55"/>
                </w:placeholder>
                <w:temporary/>
                <w:showingPlcHdr/>
              </w:sdtPr>
              <w:sdtEndPr/>
              <w:sdtContent>
                <w:r w:rsidRPr="00FA7A52">
                  <w:rPr>
                    <w:rStyle w:val="PlaceholderText"/>
                  </w:rPr>
                  <w:t>[Cash/Accrual]</w:t>
                </w:r>
              </w:sdtContent>
            </w:sdt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1766EE2" w14:textId="77777777" w:rsidR="00FA7A52" w:rsidRDefault="00FA7A52" w:rsidP="00157CA0"/>
        </w:tc>
      </w:tr>
      <w:tr w:rsidR="00FA7A52" w14:paraId="1AE45846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CF82CAA" w14:textId="77777777" w:rsidR="00FA7A52" w:rsidRDefault="00FA7A52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96C22">
              <w:fldChar w:fldCharType="separate"/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7D65178" w14:textId="77777777" w:rsidR="00FA7A52" w:rsidRDefault="00FA7A52" w:rsidP="007C42A8">
            <w:r>
              <w:t>Select and purchase accounting software.</w:t>
            </w:r>
          </w:p>
        </w:tc>
        <w:sdt>
          <w:sdtPr>
            <w:alias w:val="Software"/>
            <w:tag w:val="Software"/>
            <w:id w:val="79758053"/>
            <w:placeholder>
              <w:docPart w:val="392B15DABC0948F0A28AEC4DF0F843DC"/>
            </w:placeholder>
            <w:temporary/>
            <w:showingPlcHdr/>
          </w:sdtPr>
          <w:sdtEndPr/>
          <w:sdtContent>
            <w:tc>
              <w:tcPr>
                <w:tcW w:w="3629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  <w:p w14:paraId="04004F06" w14:textId="77777777" w:rsidR="00FA7A52" w:rsidRDefault="00FA7A52" w:rsidP="00FA7A52">
                <w:r w:rsidRPr="00FA7A52">
                  <w:rPr>
                    <w:rStyle w:val="PlaceholderText"/>
                  </w:rPr>
                  <w:t>[Software recommendations]</w:t>
                </w:r>
              </w:p>
            </w:tc>
          </w:sdtContent>
        </w:sdt>
      </w:tr>
      <w:tr w:rsidR="00FA7A52" w14:paraId="1BF0E20D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51B26A8" w14:textId="77777777" w:rsidR="00FA7A52" w:rsidRDefault="00FA7A52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96C22">
              <w:fldChar w:fldCharType="separate"/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3DA6E1D5" w14:textId="77777777" w:rsidR="00FA7A52" w:rsidRDefault="00FA7A52" w:rsidP="007C42A8">
            <w:r>
              <w:t>Install and set up accounting software.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6328A4F" w14:textId="77777777" w:rsidR="00FA7A52" w:rsidRDefault="00FA7A52" w:rsidP="00157CA0"/>
        </w:tc>
      </w:tr>
      <w:tr w:rsidR="00FA7A52" w14:paraId="36F3F3BE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031CCF0A" w14:textId="77777777" w:rsidR="00FA7A52" w:rsidRDefault="00FA7A52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96C22">
              <w:fldChar w:fldCharType="separate"/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033F5C99" w14:textId="77777777" w:rsidR="00FA7A52" w:rsidRDefault="00FA7A52" w:rsidP="007C42A8">
            <w:r>
              <w:t>Open a business banking account.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30D00246" w14:textId="77777777" w:rsidR="00FA7A52" w:rsidRDefault="00FA7A52" w:rsidP="00157CA0"/>
        </w:tc>
      </w:tr>
      <w:tr w:rsidR="00FA7A52" w14:paraId="57155725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7DA9AB0" w14:textId="77777777" w:rsidR="00FA7A52" w:rsidRDefault="00FA7A52" w:rsidP="00FA7A52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96C22">
              <w:fldChar w:fldCharType="separate"/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86D2389" w14:textId="77777777" w:rsidR="00FA7A52" w:rsidRDefault="00FA7A52" w:rsidP="007C42A8">
            <w:r>
              <w:t>Obtain a business credit card.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DF91130" w14:textId="77777777" w:rsidR="00FA7A52" w:rsidRDefault="00FA7A52" w:rsidP="00157CA0"/>
        </w:tc>
      </w:tr>
      <w:tr w:rsidR="00FA7A52" w14:paraId="44D2BDE4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68BD1841" w14:textId="77777777" w:rsidR="00FA7A52" w:rsidRDefault="00FA7A52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96C22">
              <w:fldChar w:fldCharType="separate"/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39587272" w14:textId="77777777" w:rsidR="00FA7A52" w:rsidRDefault="00FA7A52" w:rsidP="007C42A8">
            <w:r>
              <w:t xml:space="preserve">Consider contracting with payroll processing firm and/or </w:t>
            </w:r>
            <w:r w:rsidR="00080433">
              <w:br/>
            </w:r>
            <w:r>
              <w:t>record-keeping firm.</w:t>
            </w:r>
          </w:p>
        </w:tc>
        <w:sdt>
          <w:sdtPr>
            <w:alias w:val="Info"/>
            <w:tag w:val="Info"/>
            <w:id w:val="79758085"/>
            <w:placeholder>
              <w:docPart w:val="FBA4644DFCED47F9A79EDC1D2F8DF19C"/>
            </w:placeholder>
            <w:temporary/>
            <w:showingPlcHdr/>
          </w:sdtPr>
          <w:sdtEndPr/>
          <w:sdtContent>
            <w:tc>
              <w:tcPr>
                <w:tcW w:w="3629" w:type="dxa"/>
                <w:tcMar>
                  <w:top w:w="0" w:type="nil"/>
                  <w:left w:w="0" w:type="nil"/>
                  <w:bottom w:w="0" w:type="nil"/>
                  <w:right w:w="0" w:type="nil"/>
                </w:tcMar>
              </w:tcPr>
              <w:p w14:paraId="112B4A6C" w14:textId="77777777" w:rsidR="00FA7A52" w:rsidRDefault="00FA7A52" w:rsidP="00FA7A52">
                <w:r w:rsidRPr="00FA7A52">
                  <w:rPr>
                    <w:rStyle w:val="PlaceholderText"/>
                  </w:rPr>
                  <w:t>[Payroll service information]</w:t>
                </w:r>
              </w:p>
            </w:tc>
          </w:sdtContent>
        </w:sdt>
      </w:tr>
      <w:tr w:rsidR="00FA7A52" w14:paraId="441F92B5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63CBB78E" w14:textId="77777777" w:rsidR="00FA7A52" w:rsidRDefault="00080433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96C22">
              <w:fldChar w:fldCharType="separate"/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94DB9B9" w14:textId="77777777" w:rsidR="00FA7A52" w:rsidRDefault="00080433" w:rsidP="007C42A8">
            <w:r>
              <w:t>Establish a salary agreement for each owner.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5DAC0B4" w14:textId="77777777" w:rsidR="00FA7A52" w:rsidRDefault="00FA7A52" w:rsidP="00157CA0"/>
        </w:tc>
      </w:tr>
      <w:tr w:rsidR="00FA7A52" w14:paraId="50D25B48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0A4BF104" w14:textId="77777777" w:rsidR="00FA7A52" w:rsidRDefault="00080433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96C22">
              <w:fldChar w:fldCharType="separate"/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E69CFF7" w14:textId="77777777" w:rsidR="00FA7A52" w:rsidRDefault="00080433" w:rsidP="007C42A8">
            <w:r>
              <w:t>Establish a retirement plan.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C5C0255" w14:textId="77777777" w:rsidR="00FA7A52" w:rsidRDefault="00FA7A52" w:rsidP="00157CA0"/>
        </w:tc>
      </w:tr>
    </w:tbl>
    <w:p w14:paraId="3104C248" w14:textId="77777777" w:rsidR="007C42A8" w:rsidRDefault="007C42A8"/>
    <w:sectPr w:rsidR="007C42A8" w:rsidSect="0043454D">
      <w:footerReference w:type="default" r:id="rId9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1F6A9" w14:textId="77777777" w:rsidR="00696C22" w:rsidRDefault="00696C22">
      <w:r>
        <w:separator/>
      </w:r>
    </w:p>
  </w:endnote>
  <w:endnote w:type="continuationSeparator" w:id="0">
    <w:p w14:paraId="288C1660" w14:textId="77777777" w:rsidR="00696C22" w:rsidRDefault="00696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5E5D2" w14:textId="77777777" w:rsidR="00FA7A52" w:rsidRDefault="00FA7A52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814C1" w14:textId="77777777" w:rsidR="00696C22" w:rsidRDefault="00696C22">
      <w:r>
        <w:separator/>
      </w:r>
    </w:p>
  </w:footnote>
  <w:footnote w:type="continuationSeparator" w:id="0">
    <w:p w14:paraId="4475B5CC" w14:textId="77777777" w:rsidR="00696C22" w:rsidRDefault="00696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8D843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D0F6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6E93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92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3008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964A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6C97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64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2ADB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E070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F335C6"/>
    <w:multiLevelType w:val="hybridMultilevel"/>
    <w:tmpl w:val="D74872F4"/>
    <w:lvl w:ilvl="0" w:tplc="04090001">
      <w:start w:val="1"/>
      <w:numFmt w:val="bullet"/>
      <w:lvlText w:val=""/>
      <w:lvlJc w:val="left"/>
      <w:pPr>
        <w:tabs>
          <w:tab w:val="num" w:pos="902"/>
        </w:tabs>
        <w:ind w:left="9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2"/>
        </w:tabs>
        <w:ind w:left="1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2"/>
        </w:tabs>
        <w:ind w:left="2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2"/>
        </w:tabs>
        <w:ind w:left="3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2"/>
        </w:tabs>
        <w:ind w:left="3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2"/>
        </w:tabs>
        <w:ind w:left="4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2"/>
        </w:tabs>
        <w:ind w:left="5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2"/>
        </w:tabs>
        <w:ind w:left="5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2"/>
        </w:tabs>
        <w:ind w:left="6662" w:hanging="360"/>
      </w:pPr>
      <w:rPr>
        <w:rFonts w:ascii="Wingdings" w:hAnsi="Wingdings" w:hint="default"/>
      </w:rPr>
    </w:lvl>
  </w:abstractNum>
  <w:abstractNum w:abstractNumId="11" w15:restartNumberingAfterBreak="0">
    <w:nsid w:val="155C20D1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D42770"/>
    <w:multiLevelType w:val="hybridMultilevel"/>
    <w:tmpl w:val="70CEEF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898"/>
        </w:tabs>
        <w:ind w:left="898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8"/>
        </w:tabs>
        <w:ind w:left="16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38"/>
        </w:tabs>
        <w:ind w:left="23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58"/>
        </w:tabs>
        <w:ind w:left="30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78"/>
        </w:tabs>
        <w:ind w:left="37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98"/>
        </w:tabs>
        <w:ind w:left="44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18"/>
        </w:tabs>
        <w:ind w:left="52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8"/>
        </w:tabs>
        <w:ind w:left="5938" w:hanging="180"/>
      </w:pPr>
    </w:lvl>
  </w:abstractNum>
  <w:abstractNum w:abstractNumId="13" w15:restartNumberingAfterBreak="0">
    <w:nsid w:val="26CC149B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470526"/>
    <w:multiLevelType w:val="multilevel"/>
    <w:tmpl w:val="899A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7D1D7C"/>
    <w:multiLevelType w:val="hybridMultilevel"/>
    <w:tmpl w:val="9BC6A7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AC4476"/>
    <w:multiLevelType w:val="multilevel"/>
    <w:tmpl w:val="807A393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7760DC"/>
    <w:multiLevelType w:val="hybridMultilevel"/>
    <w:tmpl w:val="4692CF7A"/>
    <w:lvl w:ilvl="0" w:tplc="C16E5348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FB265D"/>
    <w:multiLevelType w:val="multilevel"/>
    <w:tmpl w:val="B9A6A8BE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36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E239A9"/>
    <w:multiLevelType w:val="hybridMultilevel"/>
    <w:tmpl w:val="8FD203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2F7C9E"/>
    <w:multiLevelType w:val="multilevel"/>
    <w:tmpl w:val="78A48C3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C1183E"/>
    <w:multiLevelType w:val="hybridMultilevel"/>
    <w:tmpl w:val="DA708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7640E7"/>
    <w:multiLevelType w:val="multilevel"/>
    <w:tmpl w:val="8F7E3C64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AA37206"/>
    <w:multiLevelType w:val="hybridMultilevel"/>
    <w:tmpl w:val="0AA238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C3A6B9D"/>
    <w:multiLevelType w:val="multilevel"/>
    <w:tmpl w:val="102CB7A6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D2C2343"/>
    <w:multiLevelType w:val="multilevel"/>
    <w:tmpl w:val="4692CF7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14434CB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1CB7129"/>
    <w:multiLevelType w:val="hybridMultilevel"/>
    <w:tmpl w:val="1FB4A1FA"/>
    <w:lvl w:ilvl="0" w:tplc="5D7276C4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2326273"/>
    <w:multiLevelType w:val="hybridMultilevel"/>
    <w:tmpl w:val="8F7E3C64"/>
    <w:lvl w:ilvl="0" w:tplc="54026804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7E7DB0"/>
    <w:multiLevelType w:val="multilevel"/>
    <w:tmpl w:val="513A9C1E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4497888"/>
    <w:multiLevelType w:val="multilevel"/>
    <w:tmpl w:val="3C66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6AB54AD"/>
    <w:multiLevelType w:val="multilevel"/>
    <w:tmpl w:val="1FB4A1F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A1132DB"/>
    <w:multiLevelType w:val="multilevel"/>
    <w:tmpl w:val="8F7E3C64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0"/>
  </w:num>
  <w:num w:numId="3">
    <w:abstractNumId w:val="15"/>
  </w:num>
  <w:num w:numId="4">
    <w:abstractNumId w:val="14"/>
  </w:num>
  <w:num w:numId="5">
    <w:abstractNumId w:val="13"/>
  </w:num>
  <w:num w:numId="6">
    <w:abstractNumId w:val="26"/>
  </w:num>
  <w:num w:numId="7">
    <w:abstractNumId w:val="11"/>
  </w:num>
  <w:num w:numId="8">
    <w:abstractNumId w:val="30"/>
  </w:num>
  <w:num w:numId="9">
    <w:abstractNumId w:val="18"/>
  </w:num>
  <w:num w:numId="10">
    <w:abstractNumId w:val="24"/>
  </w:num>
  <w:num w:numId="11">
    <w:abstractNumId w:val="16"/>
  </w:num>
  <w:num w:numId="12">
    <w:abstractNumId w:val="29"/>
  </w:num>
  <w:num w:numId="13">
    <w:abstractNumId w:val="19"/>
  </w:num>
  <w:num w:numId="14">
    <w:abstractNumId w:val="17"/>
  </w:num>
  <w:num w:numId="15">
    <w:abstractNumId w:val="25"/>
  </w:num>
  <w:num w:numId="16">
    <w:abstractNumId w:val="27"/>
  </w:num>
  <w:num w:numId="17">
    <w:abstractNumId w:val="31"/>
  </w:num>
  <w:num w:numId="18">
    <w:abstractNumId w:val="23"/>
  </w:num>
  <w:num w:numId="19">
    <w:abstractNumId w:val="22"/>
  </w:num>
  <w:num w:numId="20">
    <w:abstractNumId w:val="32"/>
  </w:num>
  <w:num w:numId="21">
    <w:abstractNumId w:val="21"/>
  </w:num>
  <w:num w:numId="22">
    <w:abstractNumId w:val="12"/>
  </w:num>
  <w:num w:numId="23">
    <w:abstractNumId w:val="8"/>
  </w:num>
  <w:num w:numId="24">
    <w:abstractNumId w:val="20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A3sjC3tDQyMLQ0NjBW0lEKTi0uzszPAykwqgUAkJweSiwAAAA="/>
  </w:docVars>
  <w:rsids>
    <w:rsidRoot w:val="003C512E"/>
    <w:rsid w:val="00034557"/>
    <w:rsid w:val="00055625"/>
    <w:rsid w:val="00080433"/>
    <w:rsid w:val="00082F86"/>
    <w:rsid w:val="00086801"/>
    <w:rsid w:val="00090054"/>
    <w:rsid w:val="000D7D67"/>
    <w:rsid w:val="000F3B2D"/>
    <w:rsid w:val="001001B1"/>
    <w:rsid w:val="001003E1"/>
    <w:rsid w:val="00125CCB"/>
    <w:rsid w:val="00137DF3"/>
    <w:rsid w:val="00157CA0"/>
    <w:rsid w:val="00172448"/>
    <w:rsid w:val="001B5C06"/>
    <w:rsid w:val="001E3406"/>
    <w:rsid w:val="00267DF9"/>
    <w:rsid w:val="002906E7"/>
    <w:rsid w:val="002A3F76"/>
    <w:rsid w:val="002F6283"/>
    <w:rsid w:val="003119FB"/>
    <w:rsid w:val="00311B83"/>
    <w:rsid w:val="0031256D"/>
    <w:rsid w:val="00320630"/>
    <w:rsid w:val="003444D6"/>
    <w:rsid w:val="003618B9"/>
    <w:rsid w:val="003761C5"/>
    <w:rsid w:val="003A1BC2"/>
    <w:rsid w:val="003C512E"/>
    <w:rsid w:val="003F04D9"/>
    <w:rsid w:val="00407240"/>
    <w:rsid w:val="0041354D"/>
    <w:rsid w:val="0041607A"/>
    <w:rsid w:val="0043454D"/>
    <w:rsid w:val="00454615"/>
    <w:rsid w:val="004567F4"/>
    <w:rsid w:val="00464875"/>
    <w:rsid w:val="0048031C"/>
    <w:rsid w:val="004B0AE9"/>
    <w:rsid w:val="00522532"/>
    <w:rsid w:val="00560949"/>
    <w:rsid w:val="00581A1A"/>
    <w:rsid w:val="005C0973"/>
    <w:rsid w:val="005E29C8"/>
    <w:rsid w:val="00610858"/>
    <w:rsid w:val="006238C8"/>
    <w:rsid w:val="00643BDC"/>
    <w:rsid w:val="00696C22"/>
    <w:rsid w:val="006C1BD5"/>
    <w:rsid w:val="00754382"/>
    <w:rsid w:val="007765DD"/>
    <w:rsid w:val="0078313D"/>
    <w:rsid w:val="00795C10"/>
    <w:rsid w:val="00797844"/>
    <w:rsid w:val="007A6235"/>
    <w:rsid w:val="007C42A8"/>
    <w:rsid w:val="00824ADF"/>
    <w:rsid w:val="00830E62"/>
    <w:rsid w:val="00834456"/>
    <w:rsid w:val="00891FD6"/>
    <w:rsid w:val="009142CB"/>
    <w:rsid w:val="0096077E"/>
    <w:rsid w:val="00970715"/>
    <w:rsid w:val="00980A6C"/>
    <w:rsid w:val="00995223"/>
    <w:rsid w:val="009B2759"/>
    <w:rsid w:val="009C0F7C"/>
    <w:rsid w:val="00A45F9E"/>
    <w:rsid w:val="00A50321"/>
    <w:rsid w:val="00A51E9F"/>
    <w:rsid w:val="00A90460"/>
    <w:rsid w:val="00B11EE0"/>
    <w:rsid w:val="00B67C5A"/>
    <w:rsid w:val="00B75A27"/>
    <w:rsid w:val="00B97760"/>
    <w:rsid w:val="00C16870"/>
    <w:rsid w:val="00C34FB6"/>
    <w:rsid w:val="00C36E89"/>
    <w:rsid w:val="00C4126C"/>
    <w:rsid w:val="00C45FDC"/>
    <w:rsid w:val="00CA3573"/>
    <w:rsid w:val="00CB47FD"/>
    <w:rsid w:val="00CC59BB"/>
    <w:rsid w:val="00D36A80"/>
    <w:rsid w:val="00D827D3"/>
    <w:rsid w:val="00DA21A2"/>
    <w:rsid w:val="00DB0C25"/>
    <w:rsid w:val="00DE5986"/>
    <w:rsid w:val="00E37280"/>
    <w:rsid w:val="00E41884"/>
    <w:rsid w:val="00EA3E64"/>
    <w:rsid w:val="00EE40E1"/>
    <w:rsid w:val="00F03B50"/>
    <w:rsid w:val="00F27301"/>
    <w:rsid w:val="00F3153F"/>
    <w:rsid w:val="00F86A05"/>
    <w:rsid w:val="00FA7A52"/>
    <w:rsid w:val="00FD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378F2B"/>
  <w15:docId w15:val="{3BD92C03-A6F3-4FE7-BAD3-EC4F08CF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80433"/>
    <w:pPr>
      <w:spacing w:before="40" w:after="40"/>
    </w:pPr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qFormat/>
    <w:rsid w:val="00080433"/>
    <w:pPr>
      <w:keepNext/>
      <w:spacing w:before="400" w:after="10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80433"/>
    <w:pPr>
      <w:outlineLvl w:val="1"/>
    </w:pPr>
    <w:rPr>
      <w:rFonts w:asciiTheme="majorHAnsi" w:hAnsiTheme="majorHAnsi"/>
      <w:b/>
      <w:caps/>
      <w:sz w:val="20"/>
    </w:rPr>
  </w:style>
  <w:style w:type="paragraph" w:styleId="Heading8">
    <w:name w:val="heading 8"/>
    <w:basedOn w:val="Normal"/>
    <w:next w:val="Normal"/>
    <w:semiHidden/>
    <w:unhideWhenUsed/>
    <w:qFormat/>
    <w:rsid w:val="002A3F76"/>
    <w:pPr>
      <w:spacing w:before="240" w:after="120"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semiHidden/>
    <w:unhideWhenUsed/>
    <w:qFormat/>
    <w:rsid w:val="002A3F76"/>
    <w:pPr>
      <w:spacing w:before="120"/>
      <w:outlineLvl w:val="8"/>
    </w:pPr>
    <w:rPr>
      <w:b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qFormat/>
    <w:rsid w:val="0043454D"/>
    <w:pPr>
      <w:jc w:val="right"/>
    </w:pPr>
    <w:rPr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4345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3454D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43454D"/>
    <w:rPr>
      <w:b/>
      <w:sz w:val="24"/>
    </w:rPr>
  </w:style>
  <w:style w:type="paragraph" w:styleId="ListNumber">
    <w:name w:val="List Number"/>
    <w:basedOn w:val="Normal"/>
    <w:semiHidden/>
    <w:unhideWhenUsed/>
    <w:rsid w:val="002A3F76"/>
    <w:pPr>
      <w:numPr>
        <w:numId w:val="24"/>
      </w:numPr>
    </w:pPr>
  </w:style>
  <w:style w:type="table" w:styleId="TableGrid">
    <w:name w:val="Table Grid"/>
    <w:basedOn w:val="TableNormal"/>
    <w:rsid w:val="002A3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8" w:type="dxa"/>
        <w:left w:w="115" w:type="dxa"/>
        <w:bottom w:w="58" w:type="dxa"/>
        <w:right w:w="115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</w:style>
  <w:style w:type="character" w:styleId="CommentReference">
    <w:name w:val="annotation reference"/>
    <w:basedOn w:val="DefaultParagraphFont"/>
    <w:semiHidden/>
    <w:rsid w:val="00D36A80"/>
    <w:rPr>
      <w:sz w:val="16"/>
      <w:szCs w:val="16"/>
    </w:rPr>
  </w:style>
  <w:style w:type="paragraph" w:styleId="CommentText">
    <w:name w:val="annotation text"/>
    <w:basedOn w:val="Normal"/>
    <w:semiHidden/>
    <w:rsid w:val="00D36A80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D36A8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57C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\AppData\Roaming\Microsoft\Templates\New%20company%20se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0D887FB5BC849ABB37D7F5220FE6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275CB-7DFD-4A47-8870-1D7DCFEE57E5}"/>
      </w:docPartPr>
      <w:docPartBody>
        <w:p w:rsidR="003D0694" w:rsidRDefault="00DF5C15">
          <w:pPr>
            <w:pStyle w:val="10D887FB5BC849ABB37D7F5220FE6BB2"/>
          </w:pPr>
          <w:r>
            <w:t>[Company Name]</w:t>
          </w:r>
        </w:p>
      </w:docPartBody>
    </w:docPart>
    <w:docPart>
      <w:docPartPr>
        <w:name w:val="0529B835B7754F3C9B72B4C5CCF14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D8A07-2EDD-49EF-9E3B-7B744E717708}"/>
      </w:docPartPr>
      <w:docPartBody>
        <w:p w:rsidR="003D0694" w:rsidRDefault="00DF5C15">
          <w:pPr>
            <w:pStyle w:val="0529B835B7754F3C9B72B4C5CCF14896"/>
          </w:pPr>
          <w:r w:rsidRPr="00FA7A52">
            <w:rPr>
              <w:rStyle w:val="PlaceholderText"/>
            </w:rPr>
            <w:t>[Sole Proprietorship/LLC/Corporation]</w:t>
          </w:r>
        </w:p>
      </w:docPartBody>
    </w:docPart>
    <w:docPart>
      <w:docPartPr>
        <w:name w:val="3BA5640B50B54E7380F367562D08B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CA189-74FF-4A04-A4AE-B8CDBB5ABF31}"/>
      </w:docPartPr>
      <w:docPartBody>
        <w:p w:rsidR="003D0694" w:rsidRDefault="00DF5C15">
          <w:pPr>
            <w:pStyle w:val="3BA5640B50B54E7380F367562D08B65D"/>
          </w:pPr>
          <w:r w:rsidRPr="00FA7A52">
            <w:rPr>
              <w:rStyle w:val="PlaceholderText"/>
            </w:rPr>
            <w:t>December 31</w:t>
          </w:r>
        </w:p>
      </w:docPartBody>
    </w:docPart>
    <w:docPart>
      <w:docPartPr>
        <w:name w:val="878698C029F34D708BD6EFC65486C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900C4-690D-41CD-8C28-9B52D92E4D2D}"/>
      </w:docPartPr>
      <w:docPartBody>
        <w:p w:rsidR="003D0694" w:rsidRDefault="00DF5C15">
          <w:pPr>
            <w:pStyle w:val="878698C029F34D708BD6EFC65486C30A"/>
          </w:pPr>
          <w:r w:rsidRPr="00FA7A52">
            <w:rPr>
              <w:rStyle w:val="PlaceholderText"/>
            </w:rPr>
            <w:t>[Licensing contact information]</w:t>
          </w:r>
        </w:p>
      </w:docPartBody>
    </w:docPart>
    <w:docPart>
      <w:docPartPr>
        <w:name w:val="F25B7CBB66E14F3F81837F0849FBE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D41DC-16AF-43D4-9F46-46AE4A7C69EE}"/>
      </w:docPartPr>
      <w:docPartBody>
        <w:p w:rsidR="003D0694" w:rsidRDefault="00DF5C15">
          <w:pPr>
            <w:pStyle w:val="F25B7CBB66E14F3F81837F0849FBE67F"/>
          </w:pPr>
          <w:r w:rsidRPr="00FA7A52">
            <w:rPr>
              <w:rStyle w:val="PlaceholderText"/>
            </w:rPr>
            <w:t>[Licensing contact information]</w:t>
          </w:r>
        </w:p>
      </w:docPartBody>
    </w:docPart>
    <w:docPart>
      <w:docPartPr>
        <w:name w:val="CD2FECD16E654F4786E2A885B53FE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EEC50-BCF9-4264-8A27-4E674C22DEE6}"/>
      </w:docPartPr>
      <w:docPartBody>
        <w:p w:rsidR="003D0694" w:rsidRDefault="00DF5C15">
          <w:pPr>
            <w:pStyle w:val="CD2FECD16E654F4786E2A885B53FEC42"/>
          </w:pPr>
          <w:r w:rsidRPr="00FA7A52">
            <w:rPr>
              <w:rStyle w:val="PlaceholderText"/>
            </w:rPr>
            <w:t>[Attorney contact information]</w:t>
          </w:r>
        </w:p>
      </w:docPartBody>
    </w:docPart>
    <w:docPart>
      <w:docPartPr>
        <w:name w:val="A409C1B249F94EDE895751C0AF9CA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988A8-7BC7-4CDF-86E4-FA09DBAE0814}"/>
      </w:docPartPr>
      <w:docPartBody>
        <w:p w:rsidR="003D0694" w:rsidRDefault="00DF5C15">
          <w:pPr>
            <w:pStyle w:val="A409C1B249F94EDE895751C0AF9CAC01"/>
          </w:pPr>
          <w:r w:rsidRPr="00FA7A52">
            <w:rPr>
              <w:rStyle w:val="PlaceholderText"/>
            </w:rPr>
            <w:t>[Insurance agency contact info]</w:t>
          </w:r>
        </w:p>
      </w:docPartBody>
    </w:docPart>
    <w:docPart>
      <w:docPartPr>
        <w:name w:val="5193ACB7BCBD4681AD902E3C66F48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DDAA8-9DA7-439C-9298-1BE3EC835EB7}"/>
      </w:docPartPr>
      <w:docPartBody>
        <w:p w:rsidR="003D0694" w:rsidRDefault="00DF5C15">
          <w:pPr>
            <w:pStyle w:val="5193ACB7BCBD4681AD902E3C66F48F55"/>
          </w:pPr>
          <w:r w:rsidRPr="00FA7A52">
            <w:rPr>
              <w:rStyle w:val="PlaceholderText"/>
            </w:rPr>
            <w:t>[Cash/Accrual]</w:t>
          </w:r>
        </w:p>
      </w:docPartBody>
    </w:docPart>
    <w:docPart>
      <w:docPartPr>
        <w:name w:val="392B15DABC0948F0A28AEC4DF0F84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482BF-D879-43A2-8751-65A74DE31F4B}"/>
      </w:docPartPr>
      <w:docPartBody>
        <w:p w:rsidR="003D0694" w:rsidRDefault="00DF5C15">
          <w:pPr>
            <w:pStyle w:val="392B15DABC0948F0A28AEC4DF0F843DC"/>
          </w:pPr>
          <w:r w:rsidRPr="00FA7A52">
            <w:rPr>
              <w:rStyle w:val="PlaceholderText"/>
            </w:rPr>
            <w:t>[Software recommendations]</w:t>
          </w:r>
        </w:p>
      </w:docPartBody>
    </w:docPart>
    <w:docPart>
      <w:docPartPr>
        <w:name w:val="FBA4644DFCED47F9A79EDC1D2F8DF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926AE-BF3E-4AAF-B3CA-C5010A0AB82B}"/>
      </w:docPartPr>
      <w:docPartBody>
        <w:p w:rsidR="003D0694" w:rsidRDefault="00DF5C15">
          <w:pPr>
            <w:pStyle w:val="FBA4644DFCED47F9A79EDC1D2F8DF19C"/>
          </w:pPr>
          <w:r w:rsidRPr="00FA7A52">
            <w:rPr>
              <w:rStyle w:val="PlaceholderText"/>
            </w:rPr>
            <w:t>[Payroll service information]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15"/>
    <w:rsid w:val="003D0694"/>
    <w:rsid w:val="0042298C"/>
    <w:rsid w:val="00DF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D887FB5BC849ABB37D7F5220FE6BB2">
    <w:name w:val="10D887FB5BC849ABB37D7F5220FE6BB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529B835B7754F3C9B72B4C5CCF14896">
    <w:name w:val="0529B835B7754F3C9B72B4C5CCF14896"/>
  </w:style>
  <w:style w:type="paragraph" w:customStyle="1" w:styleId="3BA5640B50B54E7380F367562D08B65D">
    <w:name w:val="3BA5640B50B54E7380F367562D08B65D"/>
  </w:style>
  <w:style w:type="paragraph" w:customStyle="1" w:styleId="878698C029F34D708BD6EFC65486C30A">
    <w:name w:val="878698C029F34D708BD6EFC65486C30A"/>
  </w:style>
  <w:style w:type="paragraph" w:customStyle="1" w:styleId="F25B7CBB66E14F3F81837F0849FBE67F">
    <w:name w:val="F25B7CBB66E14F3F81837F0849FBE67F"/>
  </w:style>
  <w:style w:type="paragraph" w:customStyle="1" w:styleId="CD2FECD16E654F4786E2A885B53FEC42">
    <w:name w:val="CD2FECD16E654F4786E2A885B53FEC42"/>
  </w:style>
  <w:style w:type="paragraph" w:customStyle="1" w:styleId="A409C1B249F94EDE895751C0AF9CAC01">
    <w:name w:val="A409C1B249F94EDE895751C0AF9CAC01"/>
  </w:style>
  <w:style w:type="paragraph" w:customStyle="1" w:styleId="5193ACB7BCBD4681AD902E3C66F48F55">
    <w:name w:val="5193ACB7BCBD4681AD902E3C66F48F55"/>
  </w:style>
  <w:style w:type="paragraph" w:customStyle="1" w:styleId="392B15DABC0948F0A28AEC4DF0F843DC">
    <w:name w:val="392B15DABC0948F0A28AEC4DF0F843DC"/>
  </w:style>
  <w:style w:type="paragraph" w:customStyle="1" w:styleId="FBA4644DFCED47F9A79EDC1D2F8DF19C">
    <w:name w:val="FBA4644DFCED47F9A79EDC1D2F8DF1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B36CC7C-DA53-4DD8-A70B-E32CA10BAA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company setup checklist</Template>
  <TotalTime>1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company setup checklist</vt:lpstr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company setup checklist</dc:title>
  <dc:creator>Nick</dc:creator>
  <cp:keywords/>
  <cp:lastModifiedBy>Nick Beaugeard</cp:lastModifiedBy>
  <cp:revision>2</cp:revision>
  <cp:lastPrinted>2005-08-26T17:15:00Z</cp:lastPrinted>
  <dcterms:created xsi:type="dcterms:W3CDTF">2018-05-14T04:02:00Z</dcterms:created>
  <dcterms:modified xsi:type="dcterms:W3CDTF">2018-05-14T04:02:00Z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TC100310681033</vt:lpwstr>
  </property>
</Properties>
</file>